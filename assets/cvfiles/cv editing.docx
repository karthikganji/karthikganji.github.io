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Resume Name"/>
        <w:tag w:val="Resume Name"/>
        <w:id w:val="-924265653"/>
        <w:placeholder>
          <w:docPart w:val="9C5ECFA2705B471BB78DA91BB97EC453"/>
        </w:placeholder>
        <w:docPartList>
          <w:docPartGallery w:val="Quick Parts"/>
          <w:docPartCategory w:val=" Resume Name"/>
        </w:docPartList>
      </w:sdtPr>
      <w:sdtContent>
        <w:p w14:paraId="0F9F73B3" w14:textId="1562078A" w:rsidR="00332CA2" w:rsidRDefault="00000000">
          <w:sdt>
            <w:sdtPr>
              <w:id w:val="1404875842"/>
              <w:placeholder>
                <w:docPart w:val="86CCB015352F4BA098D4930E0B223D47"/>
              </w:placeholder>
              <w:date w:fullDate="2022-08-31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 w:rsidR="00491987">
                <w:t>8/31/2022</w:t>
              </w:r>
            </w:sdtContent>
          </w:sdt>
          <w:r w:rsidR="00494DEF">
            <w:rPr>
              <w:noProof/>
            </w:rPr>
            <w:t xml:space="preserve"> </w:t>
          </w:r>
        </w:p>
        <w:p w14:paraId="73265FA2" w14:textId="3CF34E43" w:rsidR="00332CA2" w:rsidRDefault="00000000">
          <w:pPr>
            <w:pStyle w:val="PersonalName"/>
          </w:pPr>
          <w:sdt>
            <w:sdtPr>
              <w:alias w:val="Author"/>
              <w:tag w:val=""/>
              <w:id w:val="1823003119"/>
              <w:placeholder>
                <w:docPart w:val="9048592194D7415F8C9CA0E715B9257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491987">
                <w:t>Karthik Babu</w:t>
              </w:r>
            </w:sdtContent>
          </w:sdt>
          <w:r w:rsidR="00491987">
            <w:t xml:space="preserve"> Ganji</w:t>
          </w:r>
        </w:p>
        <w:sdt>
          <w:sdtPr>
            <w:alias w:val="Phone"/>
            <w:tag w:val=""/>
            <w:id w:val="1357783703"/>
            <w:placeholder>
              <w:docPart w:val="9A71F8EA6CC74CA883CED18C03ACAFA1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14:paraId="222FC03E" w14:textId="72ABC058" w:rsidR="00332CA2" w:rsidRDefault="00491987">
              <w:pPr>
                <w:pStyle w:val="Phone"/>
              </w:pPr>
              <w:r>
                <w:t>07555099091</w:t>
              </w:r>
            </w:p>
          </w:sdtContent>
        </w:sdt>
        <w:p w14:paraId="1CEEBDB4" w14:textId="77777777" w:rsidR="00332CA2" w:rsidRDefault="00332CA2">
          <w:pPr>
            <w:pStyle w:val="PersonalName"/>
          </w:pPr>
        </w:p>
        <w:sdt>
          <w:sdtPr>
            <w:alias w:val="E-mail Address"/>
            <w:tag w:val=""/>
            <w:id w:val="527535243"/>
            <w:placeholder>
              <w:docPart w:val="50B1C866EAFF4F9D87A9BC9D2269E79D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14:paraId="0DF05831" w14:textId="1C104E05" w:rsidR="00332CA2" w:rsidRDefault="00491987">
              <w:pPr>
                <w:pStyle w:val="SenderAddress"/>
              </w:pPr>
              <w:r>
                <w:t>ganjikarthikbabu@gmail.com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3A7F51EC41C74659B67172461419C4B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14:paraId="5874134F" w14:textId="3F1C4BBC" w:rsidR="00332CA2" w:rsidRDefault="00491987">
              <w:pPr>
                <w:pStyle w:val="SenderAddress"/>
              </w:pPr>
              <w:r>
                <w:t>Flat 27, Whitelocke house 2-4 Lampton Road, Hounslow TW3 1JL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7EA6B0C628974BA4808DBD14BD61FF70"/>
            </w:placeholder>
            <w:text/>
          </w:sdtPr>
          <w:sdtContent>
            <w:p w14:paraId="7815B0C9" w14:textId="2C710743" w:rsidR="00332CA2" w:rsidRDefault="002F6885">
              <w:pPr>
                <w:pStyle w:val="SenderAddress"/>
              </w:pPr>
              <w:r w:rsidRPr="002F6885">
                <w:rPr>
                  <w:rStyle w:val="PlaceholderText"/>
                  <w:color w:val="000000"/>
                </w:rPr>
                <w:t>www.linkedin.com/in/karthikbabuganji/</w:t>
              </w:r>
            </w:p>
          </w:sdtContent>
        </w:sdt>
        <w:p w14:paraId="732C0F38" w14:textId="77777777" w:rsidR="00332CA2" w:rsidRDefault="00000000"/>
      </w:sdtContent>
    </w:sdt>
    <w:p w14:paraId="7C50CF73" w14:textId="77777777" w:rsidR="00332CA2" w:rsidRDefault="00494DEF">
      <w:pPr>
        <w:pStyle w:val="SectionHeading"/>
      </w:pPr>
      <w:r>
        <w:t>Objectives</w:t>
      </w:r>
    </w:p>
    <w:p w14:paraId="43337593" w14:textId="09AA22DB" w:rsidR="00332CA2" w:rsidRDefault="00066EA9">
      <w:r w:rsidRPr="00066EA9">
        <w:rPr>
          <w:rFonts w:ascii="Calibri" w:eastAsia="Calibri" w:hAnsi="Calibri" w:cs="Calibri"/>
          <w:lang w:val="en-IN" w:eastAsia="en-IN"/>
        </w:rPr>
        <w:t xml:space="preserve">Seeking a position in the organization that provides me ample opportunity to explore &amp; excel </w:t>
      </w:r>
      <w:r w:rsidR="002F6885">
        <w:rPr>
          <w:rFonts w:ascii="Calibri" w:eastAsia="Calibri" w:hAnsi="Calibri" w:cs="Calibri"/>
          <w:lang w:val="en-IN" w:eastAsia="en-IN"/>
        </w:rPr>
        <w:t xml:space="preserve">in </w:t>
      </w:r>
      <w:r w:rsidRPr="00066EA9">
        <w:rPr>
          <w:rFonts w:ascii="Calibri" w:eastAsia="Calibri" w:hAnsi="Calibri" w:cs="Calibri"/>
          <w:lang w:val="en-IN" w:eastAsia="en-IN"/>
        </w:rPr>
        <w:t xml:space="preserve">my skills, conceptually strong and also carving out a niche for personal, professional as well as organizational goals. </w:t>
      </w:r>
    </w:p>
    <w:p w14:paraId="2832598D" w14:textId="77777777" w:rsidR="00332CA2" w:rsidRDefault="00494DEF">
      <w:pPr>
        <w:pStyle w:val="SectionHeading"/>
      </w:pPr>
      <w:r>
        <w:t>Education</w:t>
      </w:r>
    </w:p>
    <w:p w14:paraId="621B9750" w14:textId="0F15C4B3" w:rsidR="00124B62" w:rsidRPr="00124B62" w:rsidRDefault="00124B62" w:rsidP="00124B62">
      <w:pPr>
        <w:pStyle w:val="Subsection"/>
        <w:rPr>
          <w:b/>
          <w:lang w:val="en-IN"/>
        </w:rPr>
      </w:pPr>
      <w:r w:rsidRPr="00124B62">
        <w:rPr>
          <w:lang w:val="en-IN"/>
        </w:rPr>
        <w:t>Wrexham University Wales</w:t>
      </w:r>
      <w:r w:rsidR="00727C90">
        <w:rPr>
          <w:lang w:val="en-IN"/>
        </w:rPr>
        <w:t xml:space="preserve"> </w:t>
      </w:r>
      <w:r w:rsidR="00727C90">
        <w:rPr>
          <w:b/>
          <w:lang w:val="en-IN"/>
        </w:rPr>
        <w:t>2022</w:t>
      </w:r>
    </w:p>
    <w:p w14:paraId="5788C2E9" w14:textId="0778FE73" w:rsidR="00124B62" w:rsidRDefault="00124B62" w:rsidP="00124B62">
      <w:pPr>
        <w:pStyle w:val="SubsectionDate"/>
        <w:spacing w:after="0"/>
        <w:rPr>
          <w:rStyle w:val="IntenseEmphasis"/>
        </w:rPr>
      </w:pPr>
      <w:r>
        <w:rPr>
          <w:b/>
          <w:bCs/>
          <w:i/>
          <w:iCs/>
        </w:rPr>
        <w:t>2022</w:t>
      </w:r>
      <w:r>
        <w:rPr>
          <w:color w:val="A9A57C" w:themeColor="accent1"/>
        </w:rPr>
        <w:t>|</w:t>
      </w:r>
      <w:r>
        <w:t xml:space="preserve"> master’s in business administration</w:t>
      </w:r>
    </w:p>
    <w:p w14:paraId="025F7213" w14:textId="013BAED6" w:rsidR="00124B62" w:rsidRPr="00F349E8" w:rsidRDefault="00124B62" w:rsidP="00124B62">
      <w:pPr>
        <w:pStyle w:val="Subsection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Jawaharlal Nehru Technological University Hyderabad</w:t>
      </w:r>
      <w:r w:rsidRPr="00124B62">
        <w:rPr>
          <w:lang w:val="en-IN"/>
        </w:rPr>
        <w:t xml:space="preserve"> </w:t>
      </w:r>
      <w:r>
        <w:rPr>
          <w:lang w:val="en-IN"/>
        </w:rPr>
        <w:t>-</w:t>
      </w:r>
      <w:r>
        <w:rPr>
          <w:b/>
          <w:lang w:val="en-IN"/>
        </w:rPr>
        <w:t xml:space="preserve"> 2017</w:t>
      </w:r>
    </w:p>
    <w:p w14:paraId="57DAA7F8" w14:textId="71416AFE" w:rsidR="00064C1F" w:rsidRPr="00124B62" w:rsidRDefault="00124B62" w:rsidP="002F6885">
      <w:pPr>
        <w:pStyle w:val="SubsectionDate"/>
        <w:spacing w:after="0"/>
      </w:pPr>
      <w:r>
        <w:rPr>
          <w:b/>
          <w:bCs/>
          <w:i/>
          <w:iCs/>
        </w:rPr>
        <w:t xml:space="preserve">2017 </w:t>
      </w:r>
      <w:r>
        <w:rPr>
          <w:color w:val="A9A57C" w:themeColor="accent1"/>
        </w:rPr>
        <w:t>|</w:t>
      </w:r>
      <w:r>
        <w:t xml:space="preserve"> </w:t>
      </w:r>
      <w:r w:rsidR="00B65F78">
        <w:t>Bachelor of Technology</w:t>
      </w:r>
      <w:r w:rsidR="00064C1F">
        <w:t xml:space="preserve"> - ECE</w:t>
      </w:r>
    </w:p>
    <w:p w14:paraId="2EA24533" w14:textId="58AA09D8" w:rsidR="00332CA2" w:rsidRPr="00124B62" w:rsidRDefault="00064C1F">
      <w:pPr>
        <w:pStyle w:val="Subsection"/>
        <w:rPr>
          <w:b/>
          <w:lang w:val="en-IN"/>
        </w:rPr>
      </w:pPr>
      <w:bookmarkStart w:id="0" w:name="_Hlk112853356"/>
      <w:r>
        <w:rPr>
          <w:rFonts w:ascii="Calibri" w:eastAsia="Calibri" w:hAnsi="Calibri" w:cs="Calibri"/>
        </w:rPr>
        <w:t>Board of Intermediate Education Andhra Pradesh</w:t>
      </w:r>
      <w:bookmarkEnd w:id="0"/>
      <w:r w:rsidRPr="00124B62">
        <w:rPr>
          <w:lang w:val="en-IN"/>
        </w:rPr>
        <w:t xml:space="preserve"> </w:t>
      </w:r>
      <w:r>
        <w:rPr>
          <w:lang w:val="en-IN"/>
        </w:rPr>
        <w:t xml:space="preserve">– </w:t>
      </w:r>
      <w:r w:rsidR="00727C90">
        <w:rPr>
          <w:b/>
          <w:lang w:val="en-IN"/>
        </w:rPr>
        <w:t>2011</w:t>
      </w:r>
    </w:p>
    <w:p w14:paraId="22457A3D" w14:textId="40C822EF" w:rsidR="00332CA2" w:rsidRDefault="00124B62">
      <w:pPr>
        <w:pStyle w:val="SubsectionDate"/>
        <w:spacing w:after="0"/>
        <w:rPr>
          <w:rStyle w:val="IntenseEmphasis"/>
        </w:rPr>
      </w:pPr>
      <w:r>
        <w:rPr>
          <w:b/>
          <w:bCs/>
          <w:i/>
          <w:iCs/>
        </w:rPr>
        <w:t>20</w:t>
      </w:r>
      <w:r w:rsidR="00064C1F">
        <w:rPr>
          <w:b/>
          <w:bCs/>
          <w:i/>
          <w:iCs/>
        </w:rPr>
        <w:t xml:space="preserve">11 </w:t>
      </w:r>
      <w:r w:rsidR="00494DEF">
        <w:rPr>
          <w:color w:val="A9A57C" w:themeColor="accent1"/>
        </w:rPr>
        <w:t>|</w:t>
      </w:r>
      <w:r w:rsidR="00494DEF">
        <w:t xml:space="preserve"> </w:t>
      </w:r>
      <w:r w:rsidR="00064C1F">
        <w:t>12</w:t>
      </w:r>
      <w:r w:rsidR="00064C1F" w:rsidRPr="00064C1F">
        <w:rPr>
          <w:vertAlign w:val="superscript"/>
        </w:rPr>
        <w:t>th</w:t>
      </w:r>
      <w:r w:rsidR="00064C1F">
        <w:t xml:space="preserve"> Standard </w:t>
      </w:r>
    </w:p>
    <w:p w14:paraId="3E362E05" w14:textId="09754DDE" w:rsidR="00124B62" w:rsidRDefault="00124B62" w:rsidP="002F6885">
      <w:pPr>
        <w:pStyle w:val="ListParagraph"/>
        <w:spacing w:after="0"/>
        <w:ind w:left="288" w:firstLine="0"/>
      </w:pPr>
    </w:p>
    <w:p w14:paraId="6CDBDE82" w14:textId="77777777" w:rsidR="00332CA2" w:rsidRDefault="00494DEF">
      <w:pPr>
        <w:pStyle w:val="SectionHeading"/>
      </w:pPr>
      <w:r>
        <w:t>Experience</w:t>
      </w:r>
    </w:p>
    <w:p w14:paraId="49F41F41" w14:textId="40B9812A" w:rsidR="00332CA2" w:rsidRDefault="00064C1F">
      <w:pPr>
        <w:spacing w:after="0"/>
        <w:rPr>
          <w:i/>
          <w:iCs/>
        </w:rPr>
      </w:pPr>
      <w:r>
        <w:t xml:space="preserve">OPERATION </w:t>
      </w:r>
      <w:r w:rsidR="00727C90">
        <w:t xml:space="preserve">EXECUTIVE </w:t>
      </w:r>
      <w:r w:rsidR="00727C90">
        <w:rPr>
          <w:rStyle w:val="IntenseEmphasis"/>
        </w:rPr>
        <w:t>June</w:t>
      </w:r>
      <w:r w:rsidR="00727C90">
        <w:rPr>
          <w:b/>
          <w:bCs/>
          <w:i/>
          <w:iCs/>
          <w:color w:val="000000"/>
        </w:rPr>
        <w:t xml:space="preserve"> </w:t>
      </w:r>
      <w:r w:rsidR="00857768">
        <w:rPr>
          <w:b/>
          <w:bCs/>
          <w:i/>
          <w:iCs/>
          <w:color w:val="000000"/>
        </w:rPr>
        <w:t>2018</w:t>
      </w:r>
      <w:r w:rsidR="00727C90">
        <w:rPr>
          <w:b/>
          <w:bCs/>
          <w:i/>
          <w:iCs/>
          <w:color w:val="000000"/>
        </w:rPr>
        <w:t xml:space="preserve"> </w:t>
      </w:r>
      <w:r w:rsidR="002F6885">
        <w:rPr>
          <w:b/>
          <w:bCs/>
          <w:i/>
          <w:iCs/>
          <w:color w:val="000000"/>
        </w:rPr>
        <w:t>- February</w:t>
      </w:r>
      <w:r w:rsidR="00727C90">
        <w:rPr>
          <w:b/>
          <w:bCs/>
          <w:i/>
          <w:iCs/>
          <w:color w:val="000000"/>
        </w:rPr>
        <w:t xml:space="preserve"> 20</w:t>
      </w:r>
      <w:r w:rsidR="002F6885">
        <w:rPr>
          <w:b/>
          <w:bCs/>
          <w:i/>
          <w:iCs/>
          <w:color w:val="000000"/>
        </w:rPr>
        <w:t>19</w:t>
      </w:r>
    </w:p>
    <w:p w14:paraId="355FEE89" w14:textId="0FB5A070" w:rsidR="00332CA2" w:rsidRDefault="00B65F78">
      <w:pPr>
        <w:rPr>
          <w:color w:val="675E47" w:themeColor="text2"/>
        </w:rPr>
      </w:pPr>
      <w:r>
        <w:rPr>
          <w:color w:val="675E47" w:themeColor="text2"/>
        </w:rPr>
        <w:t>TCS-ION |</w:t>
      </w:r>
      <w:r w:rsidR="00494DEF">
        <w:rPr>
          <w:color w:val="675E47" w:themeColor="text2"/>
        </w:rPr>
        <w:t xml:space="preserve"> </w:t>
      </w:r>
      <w:r>
        <w:rPr>
          <w:color w:val="675E47" w:themeColor="text2"/>
        </w:rPr>
        <w:t>Deccan Park HITEC City, Madhapur, Telangana</w:t>
      </w:r>
      <w:r w:rsidR="006D20E9">
        <w:rPr>
          <w:color w:val="675E47" w:themeColor="text2"/>
        </w:rPr>
        <w:t>, India - 500081</w:t>
      </w:r>
    </w:p>
    <w:p w14:paraId="7EB09F14" w14:textId="510B570F" w:rsidR="002F6885" w:rsidRDefault="00857768" w:rsidP="002F6885">
      <w:pPr>
        <w:spacing w:after="0"/>
        <w:rPr>
          <w:i/>
          <w:iCs/>
        </w:rPr>
      </w:pPr>
      <w:r>
        <w:t xml:space="preserve">Operation Executive role usually changes it depends on the type of project. And My roles are Network Admin, Monitoring Servers, </w:t>
      </w:r>
      <w:r w:rsidR="002F6885" w:rsidRPr="002F6885">
        <w:t xml:space="preserve">identifying technical errors fixing, and Conducting exams online for </w:t>
      </w:r>
      <w:r w:rsidR="002F6885">
        <w:t>at least 5</w:t>
      </w:r>
      <w:r w:rsidR="002F6885" w:rsidRPr="002F6885">
        <w:t xml:space="preserve">00 Candidates and monitoring to Finish the Exam </w:t>
      </w:r>
      <w:r>
        <w:t>peacefully.</w:t>
      </w:r>
      <w:r w:rsidR="002F6885">
        <w:br/>
      </w:r>
      <w:r w:rsidR="002F6885">
        <w:br/>
        <w:t xml:space="preserve">SALESPERSON </w:t>
      </w:r>
      <w:r w:rsidR="002F6885">
        <w:rPr>
          <w:rStyle w:val="IntenseEmphasis"/>
        </w:rPr>
        <w:t>February</w:t>
      </w:r>
      <w:r w:rsidR="002F6885">
        <w:rPr>
          <w:b/>
          <w:bCs/>
          <w:i/>
          <w:iCs/>
          <w:color w:val="000000"/>
        </w:rPr>
        <w:t xml:space="preserve"> 201</w:t>
      </w:r>
      <w:r w:rsidR="002F6885">
        <w:rPr>
          <w:b/>
          <w:bCs/>
          <w:i/>
          <w:iCs/>
          <w:color w:val="000000"/>
        </w:rPr>
        <w:t>9</w:t>
      </w:r>
      <w:r w:rsidR="002F6885">
        <w:rPr>
          <w:b/>
          <w:bCs/>
          <w:i/>
          <w:iCs/>
          <w:color w:val="000000"/>
        </w:rPr>
        <w:t xml:space="preserve"> - </w:t>
      </w:r>
      <w:r w:rsidR="002F6885">
        <w:rPr>
          <w:b/>
          <w:bCs/>
          <w:i/>
          <w:iCs/>
          <w:color w:val="000000"/>
        </w:rPr>
        <w:t>March</w:t>
      </w:r>
      <w:r w:rsidR="002F6885">
        <w:rPr>
          <w:b/>
          <w:bCs/>
          <w:i/>
          <w:iCs/>
          <w:color w:val="000000"/>
        </w:rPr>
        <w:t xml:space="preserve"> 2019</w:t>
      </w:r>
    </w:p>
    <w:p w14:paraId="2EA161DF" w14:textId="33AB7982" w:rsidR="002F6885" w:rsidRDefault="002F6885" w:rsidP="002F6885">
      <w:pPr>
        <w:rPr>
          <w:color w:val="675E47" w:themeColor="text2"/>
        </w:rPr>
      </w:pPr>
      <w:r>
        <w:rPr>
          <w:color w:val="675E47" w:themeColor="text2"/>
        </w:rPr>
        <w:t xml:space="preserve">Varun Agencies </w:t>
      </w:r>
      <w:r>
        <w:rPr>
          <w:color w:val="675E47" w:themeColor="text2"/>
        </w:rPr>
        <w:t xml:space="preserve">| </w:t>
      </w:r>
      <w:r w:rsidRPr="002F6885">
        <w:rPr>
          <w:color w:val="675E47" w:themeColor="text2"/>
        </w:rPr>
        <w:t>Charbouli,</w:t>
      </w:r>
      <w:r>
        <w:rPr>
          <w:color w:val="675E47" w:themeColor="text2"/>
        </w:rPr>
        <w:t xml:space="preserve"> Warangal </w:t>
      </w:r>
      <w:r>
        <w:rPr>
          <w:color w:val="675E47" w:themeColor="text2"/>
        </w:rPr>
        <w:t xml:space="preserve">Telangana, India </w:t>
      </w:r>
      <w:r>
        <w:rPr>
          <w:color w:val="675E47" w:themeColor="text2"/>
        </w:rPr>
        <w:t>–</w:t>
      </w:r>
      <w:r>
        <w:rPr>
          <w:color w:val="675E47" w:themeColor="text2"/>
        </w:rPr>
        <w:t xml:space="preserve"> 50</w:t>
      </w:r>
      <w:r>
        <w:rPr>
          <w:color w:val="675E47" w:themeColor="text2"/>
        </w:rPr>
        <w:t>6002</w:t>
      </w:r>
    </w:p>
    <w:p w14:paraId="214AA6BF" w14:textId="3BECDB25" w:rsidR="002F6885" w:rsidRPr="002F6885" w:rsidRDefault="002F6885" w:rsidP="002F6885">
      <w:r>
        <w:t>Handling the Bills, Invoices and updating in Tally Accounting software. Interacting with clients</w:t>
      </w:r>
      <w:r w:rsidRPr="002F6885">
        <w:t>,</w:t>
      </w:r>
      <w:r w:rsidRPr="002F6885">
        <w:t xml:space="preserve"> taking new orders, and ensuring products are</w:t>
      </w:r>
      <w:r>
        <w:t xml:space="preserve"> delivered on time. Handling the Cashflow transactions and updating the Tally.</w:t>
      </w:r>
    </w:p>
    <w:p w14:paraId="34A190A7" w14:textId="4B3C0AD5" w:rsidR="00332CA2" w:rsidRDefault="002F6885">
      <w:pPr>
        <w:pStyle w:val="SectionHeading"/>
      </w:pPr>
      <w:r>
        <w:t xml:space="preserve">Technical </w:t>
      </w:r>
      <w:r w:rsidR="00494DEF">
        <w:t>Skills</w:t>
      </w:r>
    </w:p>
    <w:p w14:paraId="35371635" w14:textId="21DE8E94" w:rsidR="00332CA2" w:rsidRDefault="00877B6C">
      <w:pPr>
        <w:pStyle w:val="ListParagraph"/>
        <w:numPr>
          <w:ilvl w:val="0"/>
          <w:numId w:val="4"/>
        </w:numPr>
        <w:spacing w:after="0"/>
        <w:ind w:left="288" w:hanging="288"/>
      </w:pPr>
      <w:r>
        <w:t>Marketing Communications</w:t>
      </w:r>
    </w:p>
    <w:p w14:paraId="721079F0" w14:textId="4611AA8B" w:rsidR="00877B6C" w:rsidRDefault="00877B6C">
      <w:pPr>
        <w:pStyle w:val="ListParagraph"/>
        <w:numPr>
          <w:ilvl w:val="0"/>
          <w:numId w:val="4"/>
        </w:numPr>
        <w:spacing w:after="0"/>
        <w:ind w:left="288" w:hanging="288"/>
      </w:pPr>
      <w:r>
        <w:t xml:space="preserve">Tally Indian Accounting Software </w:t>
      </w:r>
    </w:p>
    <w:p w14:paraId="2EC86A31" w14:textId="27AAF569" w:rsidR="00877B6C" w:rsidRDefault="00266E4A">
      <w:pPr>
        <w:pStyle w:val="ListParagraph"/>
        <w:numPr>
          <w:ilvl w:val="0"/>
          <w:numId w:val="4"/>
        </w:numPr>
        <w:spacing w:after="0"/>
        <w:ind w:left="288" w:hanging="288"/>
      </w:pPr>
      <w:r>
        <w:t>Microsoft</w:t>
      </w:r>
      <w:r w:rsidR="00877B6C">
        <w:t xml:space="preserve"> </w:t>
      </w:r>
      <w:r>
        <w:t>Office</w:t>
      </w:r>
    </w:p>
    <w:p w14:paraId="64958932" w14:textId="28192A8A" w:rsidR="00266E4A" w:rsidRDefault="00266E4A">
      <w:pPr>
        <w:pStyle w:val="ListParagraph"/>
        <w:numPr>
          <w:ilvl w:val="0"/>
          <w:numId w:val="4"/>
        </w:numPr>
        <w:spacing w:after="0"/>
        <w:ind w:left="288" w:hanging="288"/>
      </w:pPr>
      <w:r>
        <w:t>Java</w:t>
      </w:r>
    </w:p>
    <w:p w14:paraId="1D5BCA4B" w14:textId="5E9CA141" w:rsidR="00332CA2" w:rsidRDefault="00332CA2">
      <w:pPr>
        <w:spacing w:after="200" w:line="276" w:lineRule="auto"/>
      </w:pPr>
    </w:p>
    <w:p w14:paraId="1490D84C" w14:textId="3CF4C855" w:rsidR="002F6885" w:rsidRDefault="002F6885" w:rsidP="002F6885">
      <w:pPr>
        <w:pStyle w:val="SectionHeading"/>
      </w:pPr>
      <w:r>
        <w:t>S</w:t>
      </w:r>
      <w:r>
        <w:t>ummary of S</w:t>
      </w:r>
      <w:r>
        <w:t>kills</w:t>
      </w:r>
    </w:p>
    <w:p w14:paraId="7DF881CA" w14:textId="77777777" w:rsidR="002F6885" w:rsidRDefault="002F6885" w:rsidP="002F6885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righ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Excellent </w:t>
      </w:r>
      <w:r>
        <w:rPr>
          <w:rFonts w:ascii="Calibri" w:eastAsia="Calibri" w:hAnsi="Calibri" w:cs="Calibri"/>
          <w:b/>
        </w:rPr>
        <w:t xml:space="preserve">communication </w:t>
      </w:r>
      <w:r>
        <w:rPr>
          <w:rFonts w:ascii="Calibri" w:eastAsia="Calibri" w:hAnsi="Calibri" w:cs="Calibri"/>
        </w:rPr>
        <w:t>and interpersonal skills with the desire to excel.</w:t>
      </w:r>
    </w:p>
    <w:p w14:paraId="41982E93" w14:textId="77777777" w:rsidR="002F6885" w:rsidRDefault="002F6885" w:rsidP="002F6885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righ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Interests</w:t>
      </w:r>
      <w:r>
        <w:rPr>
          <w:rFonts w:ascii="Calibri" w:eastAsia="Calibri" w:hAnsi="Calibri" w:cs="Calibri"/>
        </w:rPr>
        <w:t xml:space="preserve"> include reading the newspapers, surfing the Internet, music, and sports. And the ability to deal with people diplomatically.</w:t>
      </w:r>
    </w:p>
    <w:p w14:paraId="42CBF4CE" w14:textId="77777777" w:rsidR="002F6885" w:rsidRDefault="002F6885" w:rsidP="002F6885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righ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Dynamic, hardworking, result-oriented engineer.</w:t>
      </w:r>
    </w:p>
    <w:p w14:paraId="257B5170" w14:textId="77777777" w:rsidR="002F6885" w:rsidRDefault="002F6885" w:rsidP="002F6885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Accented with the latest trends and techniques of the field, having an inborn quantitative aptitude &amp; determined to carve a successful and satisfying career in the industry. Enriched with the ability to learn new concepts &amp; technology within a short period.</w:t>
      </w:r>
    </w:p>
    <w:p w14:paraId="15B63E6C" w14:textId="77777777" w:rsidR="002F6885" w:rsidRPr="002F6885" w:rsidRDefault="002F6885" w:rsidP="002F6885"/>
    <w:p w14:paraId="39E33100" w14:textId="77777777" w:rsidR="002F6885" w:rsidRDefault="002F6885">
      <w:pPr>
        <w:spacing w:after="200" w:line="276" w:lineRule="auto"/>
      </w:pPr>
    </w:p>
    <w:p w14:paraId="19E98C18" w14:textId="6E8DBB02" w:rsidR="00727C90" w:rsidRDefault="00727C90" w:rsidP="00727C90">
      <w:pPr>
        <w:pStyle w:val="SectionHeading"/>
      </w:pPr>
      <w:r>
        <w:t>Awards</w:t>
      </w:r>
    </w:p>
    <w:p w14:paraId="2FB02ECA" w14:textId="5F893285" w:rsidR="00727C90" w:rsidRDefault="00727C90" w:rsidP="00727C90">
      <w:pPr>
        <w:spacing w:after="0"/>
        <w:rPr>
          <w:i/>
          <w:iCs/>
        </w:rPr>
      </w:pPr>
      <w:r>
        <w:rPr>
          <w:rStyle w:val="IntenseEmphasis"/>
        </w:rPr>
        <w:t>March-</w:t>
      </w:r>
      <w:r>
        <w:rPr>
          <w:b/>
          <w:bCs/>
          <w:i/>
          <w:iCs/>
          <w:color w:val="000000"/>
        </w:rPr>
        <w:t xml:space="preserve">2019 </w:t>
      </w:r>
    </w:p>
    <w:p w14:paraId="14FFCC75" w14:textId="1A3591B7" w:rsidR="00727C90" w:rsidRDefault="002F6885" w:rsidP="00727C90">
      <w:pPr>
        <w:rPr>
          <w:color w:val="675E47" w:themeColor="text2"/>
        </w:rPr>
      </w:pPr>
      <w:r>
        <w:rPr>
          <w:b/>
          <w:bCs/>
          <w:color w:val="675E47" w:themeColor="text2"/>
          <w:lang w:val="en-IN"/>
        </w:rPr>
        <w:t>One-time</w:t>
      </w:r>
      <w:r w:rsidR="00727C90" w:rsidRPr="00727C90">
        <w:rPr>
          <w:b/>
          <w:bCs/>
          <w:color w:val="675E47" w:themeColor="text2"/>
          <w:lang w:val="en-IN"/>
        </w:rPr>
        <w:t xml:space="preserve"> Milestone Achievement Reward</w:t>
      </w:r>
      <w:r w:rsidR="00727C90">
        <w:rPr>
          <w:color w:val="675E47" w:themeColor="text2"/>
        </w:rPr>
        <w:t xml:space="preserve"> </w:t>
      </w:r>
    </w:p>
    <w:p w14:paraId="34536C83" w14:textId="742ABC52" w:rsidR="00727C90" w:rsidRDefault="00877B6C" w:rsidP="00727C90">
      <w:r w:rsidRPr="00877B6C">
        <w:t xml:space="preserve">In appreciation of efforts, hard work and dedication towards running exams. </w:t>
      </w:r>
      <w:r w:rsidR="002F6885">
        <w:t>The client</w:t>
      </w:r>
      <w:r w:rsidRPr="00877B6C">
        <w:t xml:space="preserve"> company has announced this Reward</w:t>
      </w:r>
    </w:p>
    <w:p w14:paraId="1BC16146" w14:textId="77777777" w:rsidR="00494DEF" w:rsidRDefault="00494DEF" w:rsidP="00727C90"/>
    <w:p w14:paraId="689E3F26" w14:textId="77777777" w:rsidR="00727C90" w:rsidRDefault="00727C90">
      <w:pPr>
        <w:spacing w:after="200" w:line="276" w:lineRule="auto"/>
      </w:pPr>
    </w:p>
    <w:sectPr w:rsidR="00727C90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A0C93" w14:textId="77777777" w:rsidR="00F40D03" w:rsidRDefault="00F40D03">
      <w:pPr>
        <w:spacing w:after="0" w:line="240" w:lineRule="auto"/>
      </w:pPr>
      <w:r>
        <w:separator/>
      </w:r>
    </w:p>
  </w:endnote>
  <w:endnote w:type="continuationSeparator" w:id="0">
    <w:p w14:paraId="4A63158C" w14:textId="77777777" w:rsidR="00F40D03" w:rsidRDefault="00F40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Deja Vu Sans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D76B7" w14:textId="77777777" w:rsidR="00332CA2" w:rsidRDefault="00494DEF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A570568" wp14:editId="177725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5E0B39" w14:textId="77777777" w:rsidR="00332CA2" w:rsidRDefault="00332C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A570568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LSU+d4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005E0B39" w14:textId="77777777" w:rsidR="00332CA2" w:rsidRDefault="00332CA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50E09482" wp14:editId="52AE1C8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67D511" w14:textId="77777777" w:rsidR="00332CA2" w:rsidRDefault="00332CA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0E09482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OpLfJH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0767D511" w14:textId="77777777" w:rsidR="00332CA2" w:rsidRDefault="00332CA2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C88ACE5" wp14:editId="225DCF32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9B976D9" w14:textId="77777777" w:rsidR="00332CA2" w:rsidRDefault="00494DEF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88ACE5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FSoUAF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19B976D9" w14:textId="77777777" w:rsidR="00332CA2" w:rsidRDefault="00494DEF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310A3" w14:textId="77777777" w:rsidR="00332CA2" w:rsidRDefault="00494DEF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3E26A57" wp14:editId="20162F6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F70040D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E261555" wp14:editId="660D223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85FB61" w14:textId="77777777" w:rsidR="00332CA2" w:rsidRDefault="00332C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E261555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uWnq3BQIAAFk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5A85FB61" w14:textId="77777777" w:rsidR="00332CA2" w:rsidRDefault="00332CA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20E664A2" wp14:editId="41AF6DB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66E440" w14:textId="77777777" w:rsidR="00332CA2" w:rsidRDefault="00332CA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0E664A2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BjDNIA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4666E440" w14:textId="77777777" w:rsidR="00332CA2" w:rsidRDefault="00332CA2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2112801" wp14:editId="67386103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E822765" w14:textId="77777777" w:rsidR="00332CA2" w:rsidRDefault="00494DEF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112801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" filled="t" fillcolor="#a9a57c [3204]" strokecolor="white [3212]" strokeweight="1pt">
              <v:path arrowok="t"/>
              <v:textbox inset="0,,0">
                <w:txbxContent>
                  <w:p w14:paraId="1E822765" w14:textId="77777777" w:rsidR="00332CA2" w:rsidRDefault="00494DEF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E4276" w14:textId="77777777" w:rsidR="00F40D03" w:rsidRDefault="00F40D03">
      <w:pPr>
        <w:spacing w:after="0" w:line="240" w:lineRule="auto"/>
      </w:pPr>
      <w:r>
        <w:separator/>
      </w:r>
    </w:p>
  </w:footnote>
  <w:footnote w:type="continuationSeparator" w:id="0">
    <w:p w14:paraId="31A4E314" w14:textId="77777777" w:rsidR="00F40D03" w:rsidRDefault="00F40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01DC8" w14:textId="77777777" w:rsidR="00332CA2" w:rsidRDefault="00494DEF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FD30CA9" wp14:editId="1E9974B5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436DB54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1EF7E9" wp14:editId="3F1942F1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6AECA1" w14:textId="77777777" w:rsidR="00332CA2" w:rsidRDefault="00494DEF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001EF7E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p w14:paraId="236AECA1" w14:textId="77777777" w:rsidR="00332CA2" w:rsidRDefault="00494DEF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729F237" wp14:editId="2F3E07F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B13340" w14:textId="77777777" w:rsidR="00332CA2" w:rsidRDefault="00332CA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729F237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46B13340" w14:textId="77777777" w:rsidR="00332CA2" w:rsidRDefault="00332CA2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9C45C5A" wp14:editId="7D17EFC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D6C6C3" w14:textId="77777777" w:rsidR="00332CA2" w:rsidRDefault="00332C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9C45C5A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26D6C6C3" w14:textId="77777777" w:rsidR="00332CA2" w:rsidRDefault="00332CA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7D8F5" w14:textId="77777777" w:rsidR="00332CA2" w:rsidRDefault="00494DEF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8EEA833" wp14:editId="76B7A3E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DCA3856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1722F0" wp14:editId="58A44B8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B541042" w14:textId="77777777" w:rsidR="00332CA2" w:rsidRDefault="00332C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E1722F0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3B541042" w14:textId="77777777" w:rsidR="00332CA2" w:rsidRDefault="00332CA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F3052A" wp14:editId="5319E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564C996" w14:textId="77777777" w:rsidR="00332CA2" w:rsidRDefault="00332CA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1F3052A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6564C996" w14:textId="77777777" w:rsidR="00332CA2" w:rsidRDefault="00332CA2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1F1266"/>
    <w:multiLevelType w:val="multilevel"/>
    <w:tmpl w:val="31981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763063">
    <w:abstractNumId w:val="5"/>
  </w:num>
  <w:num w:numId="2" w16cid:durableId="71129789">
    <w:abstractNumId w:val="2"/>
  </w:num>
  <w:num w:numId="3" w16cid:durableId="2104647660">
    <w:abstractNumId w:val="3"/>
  </w:num>
  <w:num w:numId="4" w16cid:durableId="1878198347">
    <w:abstractNumId w:val="1"/>
  </w:num>
  <w:num w:numId="5" w16cid:durableId="1965035804">
    <w:abstractNumId w:val="0"/>
  </w:num>
  <w:num w:numId="6" w16cid:durableId="16481241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87"/>
    <w:rsid w:val="00064C1F"/>
    <w:rsid w:val="00066EA9"/>
    <w:rsid w:val="00124B62"/>
    <w:rsid w:val="00266E4A"/>
    <w:rsid w:val="002F6885"/>
    <w:rsid w:val="00332CA2"/>
    <w:rsid w:val="00491987"/>
    <w:rsid w:val="00494DEF"/>
    <w:rsid w:val="006D20E9"/>
    <w:rsid w:val="00727C90"/>
    <w:rsid w:val="00857768"/>
    <w:rsid w:val="00877B6C"/>
    <w:rsid w:val="00B65F78"/>
    <w:rsid w:val="00F349E8"/>
    <w:rsid w:val="00F40D03"/>
    <w:rsid w:val="00FF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C93AF"/>
  <w15:docId w15:val="{D70C6438-20F0-4AFD-A984-8EB57DAE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885"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paragraph" w:customStyle="1" w:styleId="Default">
    <w:name w:val="Default"/>
    <w:rsid w:val="006D20E9"/>
    <w:pPr>
      <w:autoSpaceDE w:val="0"/>
      <w:autoSpaceDN w:val="0"/>
      <w:adjustRightInd w:val="0"/>
      <w:spacing w:after="0" w:line="240" w:lineRule="auto"/>
    </w:pPr>
    <w:rPr>
      <w:rFonts w:ascii="DejaVu Sans" w:hAnsi="DejaVu Sans" w:cs="DejaVu Sans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5ECFA2705B471BB78DA91BB97E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93D69-0F8D-4D0B-AC07-4E44FC560A57}"/>
      </w:docPartPr>
      <w:docPartBody>
        <w:p w:rsidR="003F59F9" w:rsidRDefault="009E5BFA">
          <w:pPr>
            <w:pStyle w:val="9C5ECFA2705B471BB78DA91BB97EC453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6CCB015352F4BA098D4930E0B223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44448-52F1-492B-8E70-910E2ABC68BC}"/>
      </w:docPartPr>
      <w:docPartBody>
        <w:p w:rsidR="003F59F9" w:rsidRDefault="009E5BFA">
          <w:pPr>
            <w:pStyle w:val="86CCB015352F4BA098D4930E0B223D47"/>
          </w:pPr>
          <w:r>
            <w:t>[Type the date]</w:t>
          </w:r>
        </w:p>
      </w:docPartBody>
    </w:docPart>
    <w:docPart>
      <w:docPartPr>
        <w:name w:val="9048592194D7415F8C9CA0E715B92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7522B-4D30-4109-80A0-E34D57A113E2}"/>
      </w:docPartPr>
      <w:docPartBody>
        <w:p w:rsidR="003F59F9" w:rsidRDefault="009E5BFA">
          <w:pPr>
            <w:pStyle w:val="9048592194D7415F8C9CA0E715B9257F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9A71F8EA6CC74CA883CED18C03ACA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0D5B4-C15C-409B-BE06-812FC76E7C84}"/>
      </w:docPartPr>
      <w:docPartBody>
        <w:p w:rsidR="003F59F9" w:rsidRDefault="009E5BFA">
          <w:pPr>
            <w:pStyle w:val="9A71F8EA6CC74CA883CED18C03ACAFA1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50B1C866EAFF4F9D87A9BC9D2269E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3AB1D-ECE1-437A-BE91-2102C4497915}"/>
      </w:docPartPr>
      <w:docPartBody>
        <w:p w:rsidR="003F59F9" w:rsidRDefault="009E5BFA">
          <w:pPr>
            <w:pStyle w:val="50B1C866EAFF4F9D87A9BC9D2269E79D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3A7F51EC41C74659B67172461419C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63777-C145-4A97-BD51-F42BFD8D68B6}"/>
      </w:docPartPr>
      <w:docPartBody>
        <w:p w:rsidR="003F59F9" w:rsidRDefault="009E5BFA">
          <w:pPr>
            <w:pStyle w:val="3A7F51EC41C74659B67172461419C4B6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7EA6B0C628974BA4808DBD14BD61F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8AF24-DFCF-4E50-BE57-DA529C838336}"/>
      </w:docPartPr>
      <w:docPartBody>
        <w:p w:rsidR="003F59F9" w:rsidRDefault="009E5BFA">
          <w:pPr>
            <w:pStyle w:val="7EA6B0C628974BA4808DBD14BD61FF70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Deja Vu Sans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FA"/>
    <w:rsid w:val="002751F0"/>
    <w:rsid w:val="003F59F9"/>
    <w:rsid w:val="009E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9C5ECFA2705B471BB78DA91BB97EC453">
    <w:name w:val="9C5ECFA2705B471BB78DA91BB97EC453"/>
  </w:style>
  <w:style w:type="paragraph" w:customStyle="1" w:styleId="86CCB015352F4BA098D4930E0B223D47">
    <w:name w:val="86CCB015352F4BA098D4930E0B223D47"/>
  </w:style>
  <w:style w:type="paragraph" w:customStyle="1" w:styleId="9048592194D7415F8C9CA0E715B9257F">
    <w:name w:val="9048592194D7415F8C9CA0E715B9257F"/>
  </w:style>
  <w:style w:type="paragraph" w:customStyle="1" w:styleId="9A71F8EA6CC74CA883CED18C03ACAFA1">
    <w:name w:val="9A71F8EA6CC74CA883CED18C03ACAFA1"/>
  </w:style>
  <w:style w:type="paragraph" w:customStyle="1" w:styleId="50B1C866EAFF4F9D87A9BC9D2269E79D">
    <w:name w:val="50B1C866EAFF4F9D87A9BC9D2269E79D"/>
  </w:style>
  <w:style w:type="paragraph" w:customStyle="1" w:styleId="3A7F51EC41C74659B67172461419C4B6">
    <w:name w:val="3A7F51EC41C74659B67172461419C4B6"/>
  </w:style>
  <w:style w:type="paragraph" w:customStyle="1" w:styleId="7EA6B0C628974BA4808DBD14BD61FF70">
    <w:name w:val="7EA6B0C628974BA4808DBD14BD61FF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Flat 27, Whitelocke house 2-4 Lampton Road, Hounslow TW3 1JL</CompanyAddress>
  <CompanyPhone>07555099091</CompanyPhone>
  <CompanyFax/>
  <CompanyEmail>ganjikarthikbabu@gmail.com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8221F0E-2961-402A-AAAA-E85F587B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194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Babu</dc:creator>
  <cp:lastModifiedBy>KARTHIK GANJI</cp:lastModifiedBy>
  <cp:revision>2</cp:revision>
  <dcterms:created xsi:type="dcterms:W3CDTF">2022-08-31T14:17:00Z</dcterms:created>
  <dcterms:modified xsi:type="dcterms:W3CDTF">2022-09-07T13:03:00Z</dcterms:modified>
</cp:coreProperties>
</file>